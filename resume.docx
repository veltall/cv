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539"/>
        <w:gridCol w:w="4084"/>
      </w:tblGrid>
      <w:tr w:rsidR="00E5521B" w:rsidRPr="00606EAE" w:rsidTr="007B61A9">
        <w:trPr>
          <w:trHeight w:hRule="exact" w:val="2070"/>
        </w:trPr>
        <w:tc>
          <w:tcPr>
            <w:tcW w:w="4539" w:type="dxa"/>
            <w:tcMar>
              <w:right w:w="144" w:type="dxa"/>
            </w:tcMar>
            <w:vAlign w:val="bottom"/>
          </w:tcPr>
          <w:p w:rsidR="00556337" w:rsidRPr="00215EF8" w:rsidRDefault="00606EAE" w:rsidP="00510B90">
            <w:pPr>
              <w:pStyle w:val="Title"/>
              <w:rPr>
                <w:rFonts w:ascii="Noto Sans" w:hAnsi="Noto Sans" w:cs="Noto Sans"/>
                <w:color w:val="F2F2F2" w:themeColor="background1" w:themeShade="F2"/>
              </w:rPr>
            </w:pPr>
            <w:r w:rsidRPr="00215EF8">
              <w:rPr>
                <w:rFonts w:ascii="Noto Sans" w:hAnsi="Noto Sans" w:cs="Noto Sans"/>
                <w:color w:val="F2F2F2" w:themeColor="background1" w:themeShade="F2"/>
              </w:rPr>
              <w:t>Vu</w:t>
            </w:r>
          </w:p>
          <w:p w:rsidR="00FE18B2" w:rsidRPr="00606EAE" w:rsidRDefault="00606EAE" w:rsidP="00510B90">
            <w:pPr>
              <w:pStyle w:val="Subtitle"/>
            </w:pPr>
            <w:r w:rsidRPr="00215EF8">
              <w:rPr>
                <w:rFonts w:ascii="Noto Sans" w:hAnsi="Noto Sans" w:cs="Noto Sans"/>
                <w:color w:val="F2F2F2" w:themeColor="background1" w:themeShade="F2"/>
              </w:rPr>
              <w:t>Dinh</w:t>
            </w:r>
          </w:p>
        </w:tc>
        <w:tc>
          <w:tcPr>
            <w:tcW w:w="408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9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86"/>
              <w:gridCol w:w="453"/>
            </w:tblGrid>
            <w:tr w:rsidR="00323C3F" w:rsidRPr="00606EAE" w:rsidTr="0000054D">
              <w:trPr>
                <w:trHeight w:val="96"/>
              </w:trPr>
              <w:tc>
                <w:tcPr>
                  <w:tcW w:w="3486" w:type="dxa"/>
                  <w:tcMar>
                    <w:top w:w="0" w:type="dxa"/>
                    <w:left w:w="720" w:type="dxa"/>
                    <w:right w:w="29" w:type="dxa"/>
                  </w:tcMar>
                  <w:vAlign w:val="center"/>
                </w:tcPr>
                <w:p w:rsidR="00323C3F" w:rsidRPr="005448D5" w:rsidRDefault="00DD27C9" w:rsidP="00510B90">
                  <w:pPr>
                    <w:pStyle w:val="ContactInfo"/>
                    <w:framePr w:hSpace="180" w:wrap="around" w:vAnchor="page" w:hAnchor="margin" w:y="376"/>
                    <w:rPr>
                      <w:i/>
                    </w:rPr>
                  </w:pPr>
                  <w:sdt>
                    <w:sdtPr>
                      <w:rPr>
                        <w:i/>
                        <w:sz w:val="22"/>
                        <w:szCs w:val="22"/>
                      </w:rPr>
                      <w:alias w:val="Enter address:"/>
                      <w:tag w:val="Enter address:"/>
                      <w:id w:val="966779368"/>
                      <w:placeholder>
                        <w:docPart w:val="413607910B9E4C9B9A4695910AB3BB1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C86761" w:rsidRPr="005448D5">
                        <w:rPr>
                          <w:i/>
                        </w:rPr>
                        <w:t>11815 101st PL NE</w:t>
                      </w:r>
                    </w:sdtContent>
                  </w:sdt>
                </w:p>
              </w:tc>
              <w:tc>
                <w:tcPr>
                  <w:tcW w:w="453" w:type="dxa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323C3F" w:rsidRPr="00606EAE" w:rsidRDefault="00323C3F" w:rsidP="00510B90">
                  <w:pPr>
                    <w:pStyle w:val="Icons"/>
                    <w:framePr w:hSpace="180" w:wrap="around" w:vAnchor="page" w:hAnchor="margin" w:y="376"/>
                  </w:pPr>
                  <w:r w:rsidRPr="00606EAE"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inline distT="0" distB="0" distL="0" distR="0" wp14:anchorId="7D863E3C" wp14:editId="220E8DE4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70DB5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33006f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86761" w:rsidRPr="00606EAE" w:rsidTr="0000054D">
              <w:trPr>
                <w:trHeight w:val="384"/>
              </w:trPr>
              <w:tc>
                <w:tcPr>
                  <w:tcW w:w="3486" w:type="dxa"/>
                  <w:tcMar>
                    <w:top w:w="0" w:type="dxa"/>
                    <w:left w:w="720" w:type="dxa"/>
                    <w:right w:w="29" w:type="dxa"/>
                  </w:tcMar>
                  <w:vAlign w:val="center"/>
                </w:tcPr>
                <w:p w:rsidR="00C86761" w:rsidRPr="005448D5" w:rsidRDefault="00C86761" w:rsidP="00510B90">
                  <w:pPr>
                    <w:pStyle w:val="ContactInfo"/>
                    <w:framePr w:hSpace="180" w:wrap="around" w:vAnchor="page" w:hAnchor="margin" w:y="376"/>
                    <w:rPr>
                      <w:i/>
                      <w:sz w:val="18"/>
                      <w:szCs w:val="18"/>
                    </w:rPr>
                  </w:pPr>
                  <w:r w:rsidRPr="005448D5">
                    <w:rPr>
                      <w:i/>
                      <w:sz w:val="18"/>
                      <w:szCs w:val="18"/>
                    </w:rPr>
                    <w:t>Apt. 84 Kirkland WA 98034</w:t>
                  </w:r>
                </w:p>
              </w:tc>
              <w:tc>
                <w:tcPr>
                  <w:tcW w:w="453" w:type="dxa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C86761" w:rsidRPr="00606EAE" w:rsidRDefault="00C86761" w:rsidP="00510B90">
                  <w:pPr>
                    <w:pStyle w:val="Icons"/>
                    <w:framePr w:hSpace="180" w:wrap="around" w:vAnchor="page" w:hAnchor="margin" w:y="376"/>
                    <w:rPr>
                      <w:noProof/>
                      <w:lang w:eastAsia="ja-JP"/>
                    </w:rPr>
                  </w:pPr>
                </w:p>
              </w:tc>
            </w:tr>
            <w:tr w:rsidR="00323C3F" w:rsidRPr="00606EAE" w:rsidTr="0000054D">
              <w:trPr>
                <w:trHeight w:val="327"/>
              </w:trPr>
              <w:sdt>
                <w:sdtPr>
                  <w:rPr>
                    <w:i/>
                  </w:rPr>
                  <w:alias w:val="Enter phone:"/>
                  <w:tag w:val="Enter phone:"/>
                  <w:id w:val="-1849400302"/>
                  <w:placeholder>
                    <w:docPart w:val="F58994E8CCCA46388CE0D816A3BE354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86" w:type="dxa"/>
                      <w:tcMar>
                        <w:left w:w="720" w:type="dxa"/>
                        <w:right w:w="29" w:type="dxa"/>
                      </w:tcMar>
                      <w:vAlign w:val="center"/>
                    </w:tcPr>
                    <w:p w:rsidR="00323C3F" w:rsidRPr="005448D5" w:rsidRDefault="00606EAE" w:rsidP="00510B90">
                      <w:pPr>
                        <w:pStyle w:val="ContactInfo"/>
                        <w:framePr w:hSpace="180" w:wrap="around" w:vAnchor="page" w:hAnchor="margin" w:y="376"/>
                        <w:rPr>
                          <w:i/>
                        </w:rPr>
                      </w:pPr>
                      <w:r w:rsidRPr="005448D5">
                        <w:rPr>
                          <w:i/>
                        </w:rPr>
                        <w:t>(425) 213-8260</w:t>
                      </w:r>
                    </w:p>
                  </w:tc>
                </w:sdtContent>
              </w:sdt>
              <w:tc>
                <w:tcPr>
                  <w:tcW w:w="453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323C3F" w:rsidRPr="00606EAE" w:rsidRDefault="00323C3F" w:rsidP="00510B90">
                  <w:pPr>
                    <w:pStyle w:val="Icons"/>
                    <w:framePr w:hSpace="180" w:wrap="around" w:vAnchor="page" w:hAnchor="margin" w:y="376"/>
                  </w:pPr>
                  <w:r w:rsidRPr="00606EAE"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inline distT="0" distB="0" distL="0" distR="0" wp14:anchorId="08865493" wp14:editId="2467325E">
                            <wp:extent cx="118745" cy="118745"/>
                            <wp:effectExtent l="0" t="0" r="0" b="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8593BD" id="Telephone icon" o:spid="_x0000_s1026" alt="Phone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3006f [3204]" stroked="f" strokeweight="0">
                            <v:path arrowok="t" o:connecttype="custom" o:connectlocs="22195,499;26988,3495;34525,10939;39737,16159;41877,20381;41505,24512;38620,28551;33827,32818;31129,37357;30850,41987;32897,46617;42715,56876;65235,77983;75844,87062;80358,88332;84825,87198;89059,83339;93898,78846;98690,77302;103390,78437;107950,82159;117675,93553;118745,97547;118094,101133;116605,103811;115162,105354;114371,106035;112231,107760;109206,110121;105577,112662;101761,114932;98132,116521;91385,118246;85988,118745;81521,118291;77612,117156;73936,115477;66957,112072;54301,105037;42622,97411;32059,88923;22707,79481;14610,68996;7910,57239;2745,44121;186,33318;512,24648;2931,16568;7445,8942;12982,2769;17542,27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606EAE" w:rsidTr="0000054D">
              <w:trPr>
                <w:trHeight w:val="299"/>
              </w:trPr>
              <w:sdt>
                <w:sdtPr>
                  <w:rPr>
                    <w:i/>
                  </w:rPr>
                  <w:alias w:val="Enter email:"/>
                  <w:tag w:val="Enter email:"/>
                  <w:id w:val="-675184368"/>
                  <w:placeholder>
                    <w:docPart w:val="46341D80BEA043E796D2A12EE496A1C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86" w:type="dxa"/>
                      <w:tcMar>
                        <w:left w:w="720" w:type="dxa"/>
                        <w:right w:w="29" w:type="dxa"/>
                      </w:tcMar>
                      <w:vAlign w:val="center"/>
                    </w:tcPr>
                    <w:p w:rsidR="00323C3F" w:rsidRPr="005448D5" w:rsidRDefault="00606EAE" w:rsidP="00510B90">
                      <w:pPr>
                        <w:pStyle w:val="ContactInfo"/>
                        <w:framePr w:hSpace="180" w:wrap="around" w:vAnchor="page" w:hAnchor="margin" w:y="376"/>
                        <w:rPr>
                          <w:i/>
                        </w:rPr>
                      </w:pPr>
                      <w:r w:rsidRPr="005448D5">
                        <w:rPr>
                          <w:i/>
                        </w:rPr>
                        <w:t>vdinh143@gmail.com</w:t>
                      </w:r>
                    </w:p>
                  </w:tc>
                </w:sdtContent>
              </w:sdt>
              <w:tc>
                <w:tcPr>
                  <w:tcW w:w="453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323C3F" w:rsidRPr="00606EAE" w:rsidRDefault="00323C3F" w:rsidP="00510B90">
                  <w:pPr>
                    <w:pStyle w:val="Icons"/>
                    <w:framePr w:hSpace="180" w:wrap="around" w:vAnchor="page" w:hAnchor="margin" w:y="376"/>
                  </w:pPr>
                  <w:r w:rsidRPr="00606EAE"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inline distT="0" distB="0" distL="0" distR="0" wp14:anchorId="26040502" wp14:editId="0340F4C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E0785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3006f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606EAE" w:rsidTr="0000054D">
              <w:trPr>
                <w:trHeight w:val="341"/>
              </w:trPr>
              <w:sdt>
                <w:sdtPr>
                  <w:rPr>
                    <w:i/>
                  </w:rPr>
                  <w:alias w:val="Enter LinkedIn profile:"/>
                  <w:tag w:val="Enter LinkedIn profile:"/>
                  <w:id w:val="1102843699"/>
                  <w:placeholder>
                    <w:docPart w:val="E3C7B61993264ACEB4256CFA2683DF89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86" w:type="dxa"/>
                      <w:tcMar>
                        <w:left w:w="720" w:type="dxa"/>
                        <w:right w:w="29" w:type="dxa"/>
                      </w:tcMar>
                      <w:vAlign w:val="center"/>
                    </w:tcPr>
                    <w:p w:rsidR="00323C3F" w:rsidRPr="005448D5" w:rsidRDefault="0037560E" w:rsidP="00510B90">
                      <w:pPr>
                        <w:pStyle w:val="ContactInfo"/>
                        <w:framePr w:hSpace="180" w:wrap="around" w:vAnchor="page" w:hAnchor="margin" w:y="376"/>
                        <w:rPr>
                          <w:i/>
                        </w:rPr>
                      </w:pPr>
                      <w:r w:rsidRPr="005448D5">
                        <w:rPr>
                          <w:i/>
                        </w:rPr>
                        <w:t>g</w:t>
                      </w:r>
                      <w:r w:rsidR="002D4243" w:rsidRPr="005448D5">
                        <w:rPr>
                          <w:i/>
                        </w:rPr>
                        <w:t>ithub.com/veltall</w:t>
                      </w:r>
                    </w:p>
                  </w:tc>
                </w:sdtContent>
              </w:sdt>
              <w:tc>
                <w:tcPr>
                  <w:tcW w:w="453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323C3F" w:rsidRPr="00606EAE" w:rsidRDefault="006F2328" w:rsidP="00510B90">
                  <w:pPr>
                    <w:pStyle w:val="Icons"/>
                    <w:framePr w:hSpace="180" w:wrap="around" w:vAnchor="page" w:hAnchor="margin" w:y="376"/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52382EA8" wp14:editId="5062BED1">
                        <wp:extent cx="146050" cy="146050"/>
                        <wp:effectExtent l="0" t="0" r="6350" b="635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128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521B" w:rsidRPr="00606EAE" w:rsidRDefault="00E5521B" w:rsidP="00510B90">
            <w:pPr>
              <w:pStyle w:val="ContactInfo"/>
            </w:pPr>
          </w:p>
        </w:tc>
      </w:tr>
    </w:tbl>
    <w:tbl>
      <w:tblPr>
        <w:tblStyle w:val="TableGrid"/>
        <w:tblW w:w="5833" w:type="pct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40"/>
        <w:gridCol w:w="8639"/>
      </w:tblGrid>
      <w:tr w:rsidR="00397191" w:rsidRPr="008B5E7F" w:rsidTr="00AB45C9">
        <w:trPr>
          <w:trHeight w:val="153"/>
        </w:trPr>
        <w:tc>
          <w:tcPr>
            <w:tcW w:w="1440" w:type="dxa"/>
            <w:tcMar>
              <w:right w:w="216" w:type="dxa"/>
            </w:tcMar>
            <w:vAlign w:val="center"/>
          </w:tcPr>
          <w:p w:rsidR="00397191" w:rsidRPr="008B5E7F" w:rsidRDefault="00397191" w:rsidP="002C1560">
            <w:pPr>
              <w:pStyle w:val="Icons"/>
              <w:jc w:val="right"/>
            </w:pPr>
          </w:p>
        </w:tc>
        <w:tc>
          <w:tcPr>
            <w:tcW w:w="8639" w:type="dxa"/>
          </w:tcPr>
          <w:p w:rsidR="00397191" w:rsidRPr="00215EF8" w:rsidRDefault="00397191" w:rsidP="00215EF8">
            <w:pPr>
              <w:pStyle w:val="Heading1"/>
              <w:outlineLvl w:val="0"/>
            </w:pPr>
            <w:r w:rsidRPr="00AB45C9">
              <w:t>EDUCATION</w:t>
            </w:r>
          </w:p>
        </w:tc>
      </w:tr>
      <w:tr w:rsidR="00397191" w:rsidRPr="008B5E7F" w:rsidTr="00652E3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1440" w:type="dxa"/>
            <w:vAlign w:val="center"/>
          </w:tcPr>
          <w:p w:rsidR="00397191" w:rsidRPr="008B5E7F" w:rsidRDefault="00397191" w:rsidP="00AB45C9">
            <w:pPr>
              <w:pStyle w:val="Icons"/>
              <w:jc w:val="right"/>
            </w:pPr>
            <w:r>
              <w:rPr>
                <w:noProof/>
                <w:lang w:eastAsia="ja-JP"/>
              </w:rPr>
              <w:drawing>
                <wp:inline distT="0" distB="0" distL="0" distR="0" wp14:anchorId="6E897E14" wp14:editId="2BB6C3AC">
                  <wp:extent cx="190500" cy="1905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bcc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  <w:tcBorders>
              <w:bottom w:val="single" w:sz="8" w:space="0" w:color="33006F" w:themeColor="accent1"/>
            </w:tcBorders>
            <w:shd w:val="clear" w:color="auto" w:fill="auto"/>
            <w:vAlign w:val="center"/>
          </w:tcPr>
          <w:p w:rsidR="00397191" w:rsidRPr="008B5E7F" w:rsidRDefault="00397191" w:rsidP="00AB45C9">
            <w:pPr>
              <w:pStyle w:val="Heading2"/>
              <w:ind w:left="-112"/>
            </w:pPr>
            <w:r w:rsidRPr="00652E3A">
              <w:t>Associates of Science |</w:t>
            </w:r>
            <w:r w:rsidRPr="00652E3A">
              <w:rPr>
                <w:color w:val="190037" w:themeColor="accent1" w:themeShade="80"/>
              </w:rPr>
              <w:t xml:space="preserve"> </w:t>
            </w:r>
            <w:r w:rsidRPr="00510B90">
              <w:rPr>
                <w:rStyle w:val="Emphasis"/>
              </w:rPr>
              <w:t>Bellevue College</w:t>
            </w:r>
          </w:p>
        </w:tc>
      </w:tr>
    </w:tbl>
    <w:p w:rsidR="007C0E0E" w:rsidRPr="00B85F7E" w:rsidRDefault="002D4243" w:rsidP="00C1567E">
      <w:pPr>
        <w:pStyle w:val="Heading3"/>
      </w:pPr>
      <w:r w:rsidRPr="00B85F7E">
        <w:t>Fall 2012</w:t>
      </w:r>
      <w:r w:rsidR="007C0E0E" w:rsidRPr="00B85F7E">
        <w:t xml:space="preserve"> – </w:t>
      </w:r>
      <w:r w:rsidRPr="00B85F7E">
        <w:t>Spring 2014</w:t>
      </w:r>
    </w:p>
    <w:p w:rsidR="000E24AC" w:rsidRPr="00C1567E" w:rsidRDefault="002D4243" w:rsidP="00C1567E">
      <w:r w:rsidRPr="00C1567E">
        <w:t xml:space="preserve">General Education + self-taught programming. Special side interest in </w:t>
      </w:r>
      <w:r w:rsidR="00510B90">
        <w:t xml:space="preserve">Mathematics, </w:t>
      </w:r>
      <w:r w:rsidRPr="00C1567E">
        <w:t>Physics</w:t>
      </w:r>
      <w:r w:rsidR="00510B90">
        <w:t>,</w:t>
      </w:r>
      <w:r w:rsidRPr="00C1567E">
        <w:t xml:space="preserve"> and Philosophy. Helped in Student Success Center with Math and CS</w:t>
      </w:r>
      <w:r w:rsidR="0070033C">
        <w:t xml:space="preserve"> tutoring</w:t>
      </w:r>
      <w:r w:rsidRPr="00C1567E">
        <w:t>.</w:t>
      </w:r>
    </w:p>
    <w:tbl>
      <w:tblPr>
        <w:tblStyle w:val="TableGrid"/>
        <w:tblW w:w="5833" w:type="pct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639"/>
      </w:tblGrid>
      <w:tr w:rsidR="00AB45C9" w:rsidRPr="008B5E7F" w:rsidTr="00652E3A">
        <w:trPr>
          <w:trHeight w:val="153"/>
        </w:trPr>
        <w:tc>
          <w:tcPr>
            <w:tcW w:w="1440" w:type="dxa"/>
            <w:vAlign w:val="center"/>
          </w:tcPr>
          <w:p w:rsidR="00AB45C9" w:rsidRPr="008B5E7F" w:rsidRDefault="00AB45C9" w:rsidP="00AB45C9">
            <w:pPr>
              <w:pStyle w:val="Icons"/>
              <w:jc w:val="right"/>
            </w:pPr>
            <w:r>
              <w:rPr>
                <w:noProof/>
                <w:lang w:eastAsia="ja-JP"/>
              </w:rPr>
              <w:drawing>
                <wp:inline distT="0" distB="0" distL="0" distR="0" wp14:anchorId="08F3E3F5" wp14:editId="0F7CF437">
                  <wp:extent cx="192024" cy="128016"/>
                  <wp:effectExtent l="0" t="0" r="0" b="571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bcc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  <w:tcBorders>
              <w:bottom w:val="single" w:sz="8" w:space="0" w:color="33006F" w:themeColor="accent1"/>
            </w:tcBorders>
            <w:shd w:val="clear" w:color="auto" w:fill="auto"/>
            <w:vAlign w:val="center"/>
          </w:tcPr>
          <w:p w:rsidR="00AB45C9" w:rsidRPr="008B5E7F" w:rsidRDefault="00AB45C9" w:rsidP="00AB45C9">
            <w:pPr>
              <w:pStyle w:val="Heading2"/>
              <w:ind w:left="-108"/>
            </w:pPr>
            <w:r w:rsidRPr="00652E3A">
              <w:t>Bachelor of Science in CSSE |</w:t>
            </w:r>
            <w:r w:rsidRPr="00606EAE">
              <w:t xml:space="preserve"> </w:t>
            </w:r>
            <w:r w:rsidRPr="00510B90">
              <w:rPr>
                <w:rStyle w:val="Emphasis"/>
              </w:rPr>
              <w:t xml:space="preserve">University of </w:t>
            </w:r>
            <w:r>
              <w:rPr>
                <w:rStyle w:val="Emphasis"/>
              </w:rPr>
              <w:t>Washington Bothell</w:t>
            </w:r>
          </w:p>
        </w:tc>
      </w:tr>
    </w:tbl>
    <w:p w:rsidR="007C0E0E" w:rsidRPr="00B85F7E" w:rsidRDefault="002D4243" w:rsidP="00C1567E">
      <w:pPr>
        <w:pStyle w:val="Heading3"/>
      </w:pPr>
      <w:r w:rsidRPr="00B85F7E">
        <w:t>Fall 2014</w:t>
      </w:r>
      <w:r w:rsidR="007C0E0E" w:rsidRPr="00B85F7E">
        <w:t xml:space="preserve"> – </w:t>
      </w:r>
      <w:r w:rsidRPr="00B85F7E">
        <w:t>summer 2017</w:t>
      </w:r>
    </w:p>
    <w:p w:rsidR="0037560E" w:rsidRDefault="002D4243" w:rsidP="00C1567E">
      <w:r>
        <w:t xml:space="preserve">Attended </w:t>
      </w:r>
      <w:r w:rsidRPr="00215EF8">
        <w:rPr>
          <w:b/>
        </w:rPr>
        <w:t>core CS/SE</w:t>
      </w:r>
      <w:r>
        <w:t xml:space="preserve"> curriculum</w:t>
      </w:r>
      <w:r w:rsidR="0037560E">
        <w:t xml:space="preserve">: </w:t>
      </w:r>
      <w:r>
        <w:t xml:space="preserve">Data Structures/Algorithms, </w:t>
      </w:r>
      <w:r w:rsidR="0037560E">
        <w:t>Computing Systems, Project Management, SE Principles and Best Practices, etc.</w:t>
      </w:r>
    </w:p>
    <w:p w:rsidR="007C0E0E" w:rsidRDefault="0037560E" w:rsidP="00C1567E">
      <w:r>
        <w:t xml:space="preserve">Attended a variety of </w:t>
      </w:r>
      <w:r w:rsidRPr="00215EF8">
        <w:rPr>
          <w:b/>
        </w:rPr>
        <w:t>electives</w:t>
      </w:r>
      <w:r>
        <w:t>: Security, Web Development, Game Development, Bioinformatics (DNA Sequencing), Healthcare Systems</w:t>
      </w:r>
      <w:r w:rsidR="00B85F7E">
        <w:t>, Database</w:t>
      </w:r>
      <w:r w:rsidR="0000054D">
        <w:t>.</w:t>
      </w:r>
    </w:p>
    <w:p w:rsidR="0000054D" w:rsidRPr="00606EAE" w:rsidRDefault="0000054D" w:rsidP="00C1567E">
      <w:r>
        <w:t xml:space="preserve">Co-authored a </w:t>
      </w:r>
      <w:r w:rsidRPr="00215EF8">
        <w:rPr>
          <w:b/>
        </w:rPr>
        <w:t>research paper</w:t>
      </w:r>
      <w:r>
        <w:t xml:space="preserve"> with the guidance of Prof. Asuncion and her graduate student. </w:t>
      </w:r>
    </w:p>
    <w:p w:rsidR="00146EEE" w:rsidRDefault="00146EEE" w:rsidP="00215EF8">
      <w:pPr>
        <w:pStyle w:val="Heading1"/>
      </w:pPr>
      <w:r>
        <w:t>EXPERIENCE</w:t>
      </w:r>
    </w:p>
    <w:tbl>
      <w:tblPr>
        <w:tblStyle w:val="TableGrid"/>
        <w:tblW w:w="5833" w:type="pct"/>
        <w:tblInd w:w="-1440" w:type="dxa"/>
        <w:tblLayout w:type="fixed"/>
        <w:tblLook w:val="04A0" w:firstRow="1" w:lastRow="0" w:firstColumn="1" w:lastColumn="0" w:noHBand="0" w:noVBand="1"/>
      </w:tblPr>
      <w:tblGrid>
        <w:gridCol w:w="1440"/>
        <w:gridCol w:w="8639"/>
      </w:tblGrid>
      <w:tr w:rsidR="00AB45C9" w:rsidRPr="008B5E7F" w:rsidTr="00652E3A">
        <w:trPr>
          <w:trHeight w:val="15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45C9" w:rsidRPr="008B5E7F" w:rsidRDefault="00AB45C9" w:rsidP="002C1560">
            <w:pPr>
              <w:pStyle w:val="Icons"/>
              <w:jc w:val="right"/>
            </w:pPr>
          </w:p>
        </w:tc>
        <w:tc>
          <w:tcPr>
            <w:tcW w:w="8639" w:type="dxa"/>
            <w:tcBorders>
              <w:top w:val="nil"/>
              <w:left w:val="nil"/>
              <w:bottom w:val="single" w:sz="8" w:space="0" w:color="33006F" w:themeColor="accent1"/>
              <w:right w:val="nil"/>
            </w:tcBorders>
            <w:shd w:val="clear" w:color="auto" w:fill="auto"/>
            <w:vAlign w:val="center"/>
          </w:tcPr>
          <w:p w:rsidR="00AB45C9" w:rsidRPr="008B5E7F" w:rsidRDefault="00AB45C9" w:rsidP="00AB45C9">
            <w:pPr>
              <w:pStyle w:val="Heading2"/>
              <w:ind w:left="-108"/>
            </w:pPr>
            <w:r w:rsidRPr="00652E3A">
              <w:t>Full-stack Web Development Intern</w:t>
            </w:r>
            <w:r w:rsidRPr="00510B90">
              <w:t xml:space="preserve"> | </w:t>
            </w:r>
            <w:r w:rsidRPr="00510B90">
              <w:rPr>
                <w:color w:val="4C4C4C" w:themeColor="text2" w:themeTint="BF"/>
              </w:rPr>
              <w:t>Raydar Ltd.</w:t>
            </w:r>
          </w:p>
        </w:tc>
      </w:tr>
    </w:tbl>
    <w:p w:rsidR="005E088C" w:rsidRPr="00B85F7E" w:rsidRDefault="00BF3DE1" w:rsidP="00C1567E">
      <w:pPr>
        <w:pStyle w:val="Heading3"/>
      </w:pPr>
      <w:r w:rsidRPr="00B85F7E">
        <w:t>February 2016</w:t>
      </w:r>
      <w:r w:rsidR="005E088C" w:rsidRPr="00B85F7E">
        <w:t xml:space="preserve"> – </w:t>
      </w:r>
      <w:r w:rsidRPr="00B85F7E">
        <w:t>May 2016</w:t>
      </w:r>
    </w:p>
    <w:p w:rsidR="00BF3DE1" w:rsidRDefault="00BF3DE1" w:rsidP="00C1567E">
      <w:r>
        <w:t>Attempted to learn and manage a website/application written in Node</w:t>
      </w:r>
      <w:r w:rsidR="00132BDF">
        <w:t>JS</w:t>
      </w:r>
      <w:r>
        <w:t>. Hosted and administrated the WordPress-powered blog</w:t>
      </w:r>
      <w:r w:rsidR="0070033C">
        <w:t xml:space="preserve"> for the company.</w:t>
      </w:r>
    </w:p>
    <w:p w:rsidR="00146EEE" w:rsidRDefault="00146EEE" w:rsidP="00215EF8">
      <w:pPr>
        <w:pStyle w:val="Heading1"/>
      </w:pPr>
      <w:r>
        <w:t>Skills</w:t>
      </w:r>
    </w:p>
    <w:tbl>
      <w:tblPr>
        <w:tblStyle w:val="TableGrid"/>
        <w:tblW w:w="5833" w:type="pct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op table has skills heading, second table has list of skills and bottom table has activities"/>
      </w:tblPr>
      <w:tblGrid>
        <w:gridCol w:w="1439"/>
        <w:gridCol w:w="3960"/>
        <w:gridCol w:w="360"/>
        <w:gridCol w:w="4320"/>
      </w:tblGrid>
      <w:tr w:rsidR="00AB45C9" w:rsidRPr="008B5E7F" w:rsidTr="00652E3A">
        <w:trPr>
          <w:trHeight w:val="144"/>
        </w:trPr>
        <w:tc>
          <w:tcPr>
            <w:tcW w:w="1440" w:type="dxa"/>
            <w:tcMar>
              <w:right w:w="216" w:type="dxa"/>
            </w:tcMar>
            <w:vAlign w:val="center"/>
          </w:tcPr>
          <w:p w:rsidR="008C55CE" w:rsidRPr="008B5E7F" w:rsidRDefault="008C55CE" w:rsidP="009350B3">
            <w:pPr>
              <w:pStyle w:val="Icons"/>
              <w:jc w:val="right"/>
            </w:pPr>
          </w:p>
        </w:tc>
        <w:tc>
          <w:tcPr>
            <w:tcW w:w="3960" w:type="dxa"/>
            <w:tcBorders>
              <w:bottom w:val="single" w:sz="8" w:space="0" w:color="33006F" w:themeColor="accent1"/>
            </w:tcBorders>
            <w:shd w:val="clear" w:color="auto" w:fill="auto"/>
            <w:vAlign w:val="center"/>
          </w:tcPr>
          <w:p w:rsidR="008C55CE" w:rsidRPr="008B5E7F" w:rsidRDefault="008C55CE" w:rsidP="00510B90">
            <w:pPr>
              <w:pStyle w:val="Heading2"/>
            </w:pPr>
            <w:r w:rsidRPr="008B5E7F">
              <w:t>Business</w:t>
            </w:r>
          </w:p>
        </w:tc>
        <w:tc>
          <w:tcPr>
            <w:tcW w:w="360" w:type="dxa"/>
          </w:tcPr>
          <w:p w:rsidR="008C55CE" w:rsidRPr="008B5E7F" w:rsidRDefault="008C55CE" w:rsidP="00510B90">
            <w:pPr>
              <w:pStyle w:val="Heading2"/>
              <w:outlineLvl w:val="1"/>
            </w:pPr>
          </w:p>
        </w:tc>
        <w:tc>
          <w:tcPr>
            <w:tcW w:w="4320" w:type="dxa"/>
            <w:tcBorders>
              <w:bottom w:val="single" w:sz="8" w:space="0" w:color="33006F" w:themeColor="accent1"/>
            </w:tcBorders>
            <w:shd w:val="clear" w:color="auto" w:fill="auto"/>
            <w:vAlign w:val="center"/>
          </w:tcPr>
          <w:p w:rsidR="008C55CE" w:rsidRPr="008B5E7F" w:rsidRDefault="003F0410" w:rsidP="00510B90">
            <w:pPr>
              <w:pStyle w:val="Heading2"/>
              <w:outlineLvl w:val="1"/>
            </w:pPr>
            <w:r>
              <w:t>Technical</w:t>
            </w:r>
          </w:p>
        </w:tc>
      </w:tr>
      <w:tr w:rsidR="009350B3" w:rsidRPr="008B5E7F" w:rsidTr="00F954A4">
        <w:trPr>
          <w:trHeight w:val="153"/>
        </w:trPr>
        <w:tc>
          <w:tcPr>
            <w:tcW w:w="1440" w:type="dxa"/>
            <w:tcMar>
              <w:right w:w="216" w:type="dxa"/>
            </w:tcMar>
            <w:vAlign w:val="center"/>
          </w:tcPr>
          <w:p w:rsidR="008C55CE" w:rsidRPr="008B5E7F" w:rsidRDefault="008C55CE" w:rsidP="009350B3">
            <w:pPr>
              <w:pStyle w:val="Icons"/>
              <w:jc w:val="right"/>
            </w:pPr>
          </w:p>
        </w:tc>
        <w:tc>
          <w:tcPr>
            <w:tcW w:w="3960" w:type="dxa"/>
            <w:tcBorders>
              <w:top w:val="single" w:sz="8" w:space="0" w:color="33006F" w:themeColor="accent1"/>
            </w:tcBorders>
          </w:tcPr>
          <w:p w:rsidR="008C55CE" w:rsidRPr="008B5E7F" w:rsidRDefault="00C617EC" w:rsidP="00F954A4">
            <w:pPr>
              <w:pStyle w:val="ListParagraph"/>
              <w:numPr>
                <w:ilvl w:val="0"/>
                <w:numId w:val="16"/>
              </w:numPr>
            </w:pPr>
            <w:r>
              <w:t>Committed</w:t>
            </w:r>
            <w:r w:rsidR="008C55CE">
              <w:t xml:space="preserve"> work ethics</w:t>
            </w:r>
            <w:r w:rsidR="00F954A4">
              <w:t xml:space="preserve"> driven by self-motivation and a</w:t>
            </w:r>
            <w:r w:rsidR="008C55CE">
              <w:t xml:space="preserve"> desire to do well</w:t>
            </w:r>
          </w:p>
        </w:tc>
        <w:tc>
          <w:tcPr>
            <w:tcW w:w="360" w:type="dxa"/>
          </w:tcPr>
          <w:p w:rsidR="008C55CE" w:rsidRPr="008B5E7F" w:rsidRDefault="008C55CE" w:rsidP="005448D5"/>
        </w:tc>
        <w:tc>
          <w:tcPr>
            <w:tcW w:w="4320" w:type="dxa"/>
            <w:tcBorders>
              <w:top w:val="single" w:sz="8" w:space="0" w:color="33006F" w:themeColor="accent1"/>
            </w:tcBorders>
          </w:tcPr>
          <w:p w:rsidR="008C55CE" w:rsidRPr="008B5E7F" w:rsidRDefault="005448D5" w:rsidP="005448D5">
            <w:pPr>
              <w:pStyle w:val="ListParagraph"/>
              <w:numPr>
                <w:ilvl w:val="0"/>
                <w:numId w:val="17"/>
              </w:numPr>
            </w:pPr>
            <w:r>
              <w:t xml:space="preserve">Innate </w:t>
            </w:r>
            <w:r w:rsidR="003F0410">
              <w:t xml:space="preserve">tendency for </w:t>
            </w:r>
            <w:r>
              <w:t>Analytical/Computational Thinking</w:t>
            </w:r>
          </w:p>
        </w:tc>
      </w:tr>
      <w:tr w:rsidR="00F954A4" w:rsidRPr="008B5E7F" w:rsidTr="00F954A4">
        <w:trPr>
          <w:trHeight w:val="144"/>
        </w:trPr>
        <w:tc>
          <w:tcPr>
            <w:tcW w:w="1440" w:type="dxa"/>
            <w:tcMar>
              <w:right w:w="216" w:type="dxa"/>
            </w:tcMar>
            <w:vAlign w:val="center"/>
          </w:tcPr>
          <w:p w:rsidR="008C55CE" w:rsidRPr="008B5E7F" w:rsidRDefault="008C55CE" w:rsidP="009350B3">
            <w:pPr>
              <w:pStyle w:val="Icons"/>
              <w:jc w:val="right"/>
            </w:pPr>
          </w:p>
        </w:tc>
        <w:tc>
          <w:tcPr>
            <w:tcW w:w="3960" w:type="dxa"/>
          </w:tcPr>
          <w:p w:rsidR="008C55CE" w:rsidRPr="008B5E7F" w:rsidRDefault="00AB45C9" w:rsidP="00AB45C9">
            <w:pPr>
              <w:pStyle w:val="ListParagraph"/>
              <w:numPr>
                <w:ilvl w:val="0"/>
                <w:numId w:val="16"/>
              </w:numPr>
            </w:pPr>
            <w:r>
              <w:t>Well-honed</w:t>
            </w:r>
            <w:r w:rsidR="003F0410">
              <w:t xml:space="preserve"> ability to communicate, elaborate, and demonstrate technical details</w:t>
            </w:r>
            <w:r w:rsidR="00F954A4">
              <w:t xml:space="preserve"> to varied audiences</w:t>
            </w:r>
          </w:p>
        </w:tc>
        <w:tc>
          <w:tcPr>
            <w:tcW w:w="360" w:type="dxa"/>
          </w:tcPr>
          <w:p w:rsidR="008C55CE" w:rsidRPr="008B5E7F" w:rsidRDefault="008C55CE" w:rsidP="005448D5"/>
        </w:tc>
        <w:tc>
          <w:tcPr>
            <w:tcW w:w="4320" w:type="dxa"/>
          </w:tcPr>
          <w:p w:rsidR="008C55CE" w:rsidRPr="008B5E7F" w:rsidRDefault="005448D5" w:rsidP="005448D5">
            <w:pPr>
              <w:pStyle w:val="ListParagraph"/>
              <w:numPr>
                <w:ilvl w:val="0"/>
                <w:numId w:val="17"/>
              </w:numPr>
            </w:pPr>
            <w:r>
              <w:t>Strong command and rich experience</w:t>
            </w:r>
            <w:r w:rsidR="003F0410">
              <w:t>s</w:t>
            </w:r>
            <w:r>
              <w:t xml:space="preserve"> in </w:t>
            </w:r>
            <w:r w:rsidR="003F0410">
              <w:t>solving problems</w:t>
            </w:r>
            <w:r>
              <w:t xml:space="preserve"> using Math models and Computational/Programmatic approaches</w:t>
            </w:r>
          </w:p>
        </w:tc>
      </w:tr>
      <w:tr w:rsidR="00AB45C9" w:rsidRPr="008B5E7F" w:rsidTr="0046757D">
        <w:trPr>
          <w:trHeight w:val="981"/>
        </w:trPr>
        <w:tc>
          <w:tcPr>
            <w:tcW w:w="1440" w:type="dxa"/>
            <w:tcMar>
              <w:right w:w="216" w:type="dxa"/>
            </w:tcMar>
            <w:vAlign w:val="center"/>
          </w:tcPr>
          <w:p w:rsidR="008C55CE" w:rsidRPr="008B5E7F" w:rsidRDefault="008C55CE" w:rsidP="009350B3">
            <w:pPr>
              <w:pStyle w:val="Icons"/>
              <w:jc w:val="right"/>
            </w:pPr>
          </w:p>
        </w:tc>
        <w:tc>
          <w:tcPr>
            <w:tcW w:w="3960" w:type="dxa"/>
          </w:tcPr>
          <w:p w:rsidR="008C55CE" w:rsidRDefault="00215EF8" w:rsidP="00F954A4">
            <w:pPr>
              <w:pStyle w:val="ListParagraph"/>
              <w:numPr>
                <w:ilvl w:val="0"/>
                <w:numId w:val="16"/>
              </w:numPr>
            </w:pPr>
            <w:r>
              <w:t>Constant</w:t>
            </w:r>
            <w:r w:rsidR="003F0410">
              <w:t xml:space="preserve"> </w:t>
            </w:r>
            <w:r w:rsidR="00F954A4">
              <w:t>eager</w:t>
            </w:r>
            <w:r>
              <w:t>ness</w:t>
            </w:r>
            <w:r w:rsidR="000E247F">
              <w:t xml:space="preserve"> to learn /</w:t>
            </w:r>
            <w:r w:rsidR="003F0410">
              <w:t xml:space="preserve"> improve</w:t>
            </w:r>
          </w:p>
          <w:p w:rsidR="00F954A4" w:rsidRDefault="00F954A4" w:rsidP="00F954A4">
            <w:pPr>
              <w:pStyle w:val="ListParagraph"/>
              <w:numPr>
                <w:ilvl w:val="0"/>
                <w:numId w:val="16"/>
              </w:numPr>
            </w:pPr>
            <w:r>
              <w:t>Rich experience in teams of sizes 2-8</w:t>
            </w:r>
          </w:p>
          <w:p w:rsidR="00F228D9" w:rsidRDefault="00F228D9" w:rsidP="00F954A4">
            <w:pPr>
              <w:pStyle w:val="ListParagraph"/>
              <w:numPr>
                <w:ilvl w:val="0"/>
                <w:numId w:val="16"/>
              </w:numPr>
            </w:pPr>
            <w:r>
              <w:t>Ability to lead and be led well</w:t>
            </w:r>
          </w:p>
        </w:tc>
        <w:tc>
          <w:tcPr>
            <w:tcW w:w="360" w:type="dxa"/>
          </w:tcPr>
          <w:p w:rsidR="008C55CE" w:rsidRPr="008B5E7F" w:rsidRDefault="008C55CE" w:rsidP="005448D5"/>
        </w:tc>
        <w:tc>
          <w:tcPr>
            <w:tcW w:w="4320" w:type="dxa"/>
          </w:tcPr>
          <w:p w:rsidR="008C55CE" w:rsidRDefault="00AB45C9" w:rsidP="00AB45C9">
            <w:pPr>
              <w:pStyle w:val="ListParagraph"/>
              <w:numPr>
                <w:ilvl w:val="0"/>
                <w:numId w:val="17"/>
              </w:numPr>
            </w:pPr>
            <w:r>
              <w:t>Some ability for visual de</w:t>
            </w:r>
            <w:bookmarkStart w:id="0" w:name="_GoBack"/>
            <w:bookmarkEnd w:id="0"/>
            <w:r>
              <w:t>sign</w:t>
            </w:r>
          </w:p>
          <w:p w:rsidR="00F954A4" w:rsidRPr="008B5E7F" w:rsidRDefault="00C617EC" w:rsidP="00917B57">
            <w:pPr>
              <w:pStyle w:val="ListParagraph"/>
              <w:numPr>
                <w:ilvl w:val="0"/>
                <w:numId w:val="17"/>
              </w:numPr>
            </w:pPr>
            <w:r>
              <w:t>Firm u</w:t>
            </w:r>
            <w:r w:rsidR="00917B57">
              <w:t xml:space="preserve">nderstanding of Data Structures / </w:t>
            </w:r>
            <w:r>
              <w:t xml:space="preserve">Algorithms </w:t>
            </w:r>
            <w:r w:rsidR="00917B57">
              <w:t>and various Design Patterns</w:t>
            </w:r>
          </w:p>
        </w:tc>
      </w:tr>
      <w:tr w:rsidR="008C55CE" w:rsidRPr="008B5E7F" w:rsidTr="00652E3A">
        <w:trPr>
          <w:trHeight w:val="144"/>
        </w:trPr>
        <w:tc>
          <w:tcPr>
            <w:tcW w:w="1440" w:type="dxa"/>
            <w:tcMar>
              <w:right w:w="216" w:type="dxa"/>
            </w:tcMar>
            <w:vAlign w:val="center"/>
          </w:tcPr>
          <w:p w:rsidR="008C55CE" w:rsidRPr="008B5E7F" w:rsidRDefault="008C55CE" w:rsidP="009350B3">
            <w:pPr>
              <w:pStyle w:val="Icons"/>
              <w:jc w:val="right"/>
            </w:pPr>
          </w:p>
        </w:tc>
        <w:tc>
          <w:tcPr>
            <w:tcW w:w="8639" w:type="dxa"/>
            <w:gridSpan w:val="3"/>
            <w:tcBorders>
              <w:bottom w:val="single" w:sz="8" w:space="0" w:color="33006F" w:themeColor="accent1"/>
            </w:tcBorders>
            <w:shd w:val="clear" w:color="auto" w:fill="auto"/>
          </w:tcPr>
          <w:p w:rsidR="008C55CE" w:rsidRPr="008B5E7F" w:rsidRDefault="008C55CE" w:rsidP="00510B90">
            <w:pPr>
              <w:pStyle w:val="Heading2"/>
            </w:pPr>
            <w:r>
              <w:t>Programming</w:t>
            </w:r>
          </w:p>
        </w:tc>
      </w:tr>
      <w:tr w:rsidR="008C55CE" w:rsidRPr="008B5E7F" w:rsidTr="00F954A4">
        <w:trPr>
          <w:trHeight w:val="377"/>
        </w:trPr>
        <w:tc>
          <w:tcPr>
            <w:tcW w:w="1440" w:type="dxa"/>
            <w:tcMar>
              <w:right w:w="216" w:type="dxa"/>
            </w:tcMar>
            <w:vAlign w:val="center"/>
          </w:tcPr>
          <w:p w:rsidR="008C55CE" w:rsidRPr="008B5E7F" w:rsidRDefault="003F0410" w:rsidP="009350B3">
            <w:pPr>
              <w:pStyle w:val="Icons"/>
              <w:jc w:val="right"/>
            </w:pPr>
            <w:r>
              <w:rPr>
                <w:noProof/>
                <w:sz w:val="36"/>
                <w:lang w:eastAsia="ja-JP"/>
              </w:rPr>
              <w:drawing>
                <wp:inline distT="0" distB="0" distL="0" distR="0" wp14:anchorId="1BCF9CA4" wp14:editId="06B8EE1D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j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 xml:space="preserve"> </w:t>
            </w:r>
            <w:r w:rsidRPr="000E247F">
              <w:rPr>
                <w:sz w:val="28"/>
                <w:szCs w:val="28"/>
              </w:rPr>
              <w:t>+</w:t>
            </w:r>
            <w:r>
              <w:rPr>
                <w:sz w:val="36"/>
              </w:rPr>
              <w:t xml:space="preserve"> </w:t>
            </w:r>
            <w:r w:rsidR="008C55CE" w:rsidRPr="008B5E7F">
              <w:rPr>
                <w:noProof/>
                <w:lang w:eastAsia="ja-JP"/>
              </w:rPr>
              <w:drawing>
                <wp:inline distT="0" distB="0" distL="0" distR="0" wp14:anchorId="7F937A4A" wp14:editId="57C76C15">
                  <wp:extent cx="155448" cy="1554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40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  <w:gridSpan w:val="3"/>
            <w:tcBorders>
              <w:top w:val="single" w:sz="8" w:space="0" w:color="33006F" w:themeColor="accent1"/>
            </w:tcBorders>
            <w:vAlign w:val="center"/>
          </w:tcPr>
          <w:p w:rsidR="008C55CE" w:rsidRPr="00C1567E" w:rsidRDefault="008C55CE" w:rsidP="005448D5">
            <w:r w:rsidRPr="00C1567E">
              <w:t xml:space="preserve">Working </w:t>
            </w:r>
            <w:r>
              <w:t xml:space="preserve">knowledge and experience with </w:t>
            </w:r>
            <w:r w:rsidRPr="00C1567E">
              <w:rPr>
                <w:b/>
                <w:sz w:val="24"/>
                <w:szCs w:val="24"/>
              </w:rPr>
              <w:t>NodeJS</w:t>
            </w:r>
            <w:r>
              <w:t xml:space="preserve"> (see github for demo)</w:t>
            </w:r>
          </w:p>
        </w:tc>
      </w:tr>
      <w:tr w:rsidR="008C55CE" w:rsidRPr="008B5E7F" w:rsidTr="00F954A4">
        <w:trPr>
          <w:trHeight w:val="387"/>
        </w:trPr>
        <w:tc>
          <w:tcPr>
            <w:tcW w:w="1440" w:type="dxa"/>
            <w:tcMar>
              <w:right w:w="216" w:type="dxa"/>
            </w:tcMar>
            <w:vAlign w:val="center"/>
          </w:tcPr>
          <w:p w:rsidR="008C55CE" w:rsidRPr="008B5E7F" w:rsidRDefault="008C55CE" w:rsidP="009350B3">
            <w:pPr>
              <w:pStyle w:val="Icons"/>
              <w:jc w:val="right"/>
            </w:pPr>
            <w:r>
              <w:rPr>
                <w:noProof/>
                <w:lang w:eastAsia="ja-JP"/>
              </w:rPr>
              <w:drawing>
                <wp:inline distT="0" distB="0" distL="0" distR="0" wp14:anchorId="188A3D92" wp14:editId="0A68B8A6">
                  <wp:extent cx="228600" cy="15544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olymer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 xml:space="preserve"> </w:t>
            </w:r>
            <w:r w:rsidR="000E247F" w:rsidRPr="000E247F">
              <w:rPr>
                <w:sz w:val="28"/>
                <w:szCs w:val="28"/>
              </w:rPr>
              <w:t>+</w:t>
            </w:r>
            <w:r>
              <w:rPr>
                <w:sz w:val="36"/>
              </w:rP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E806B07" wp14:editId="4F96EA9F">
                  <wp:extent cx="155448" cy="1554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bcompone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  <w:gridSpan w:val="3"/>
            <w:vAlign w:val="center"/>
          </w:tcPr>
          <w:p w:rsidR="008C55CE" w:rsidRPr="008B5E7F" w:rsidRDefault="008C55CE" w:rsidP="005448D5">
            <w:r>
              <w:t xml:space="preserve">A huge fan of </w:t>
            </w:r>
            <w:r w:rsidRPr="00C1567E">
              <w:rPr>
                <w:b/>
                <w:sz w:val="24"/>
                <w:szCs w:val="24"/>
              </w:rPr>
              <w:t>Project Polymer</w:t>
            </w:r>
            <w:r w:rsidRPr="00C1567E">
              <w:rPr>
                <w:b/>
                <w:sz w:val="24"/>
                <w:szCs w:val="24"/>
              </w:rPr>
              <w:t xml:space="preserve"> </w:t>
            </w:r>
            <w:r w:rsidRPr="00F228D9">
              <w:t>and</w:t>
            </w:r>
            <w:r w:rsidRPr="00C1567E">
              <w:rPr>
                <w:b/>
                <w:sz w:val="24"/>
                <w:szCs w:val="24"/>
              </w:rPr>
              <w:t xml:space="preserve"> Web Components</w:t>
            </w:r>
          </w:p>
        </w:tc>
      </w:tr>
      <w:tr w:rsidR="008C55CE" w:rsidRPr="008B5E7F" w:rsidTr="00F954A4">
        <w:trPr>
          <w:trHeight w:val="378"/>
        </w:trPr>
        <w:tc>
          <w:tcPr>
            <w:tcW w:w="1440" w:type="dxa"/>
            <w:tcMar>
              <w:right w:w="216" w:type="dxa"/>
            </w:tcMar>
            <w:vAlign w:val="center"/>
          </w:tcPr>
          <w:p w:rsidR="008C55CE" w:rsidRDefault="008C55CE" w:rsidP="009350B3">
            <w:pPr>
              <w:pStyle w:val="Icons"/>
              <w:jc w:val="right"/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BB3B1FF" wp14:editId="67C0747A">
                  <wp:extent cx="155448" cy="15544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it-Icon-1788C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  <w:gridSpan w:val="3"/>
            <w:vAlign w:val="center"/>
          </w:tcPr>
          <w:p w:rsidR="008C55CE" w:rsidRPr="00C1567E" w:rsidRDefault="008C55CE" w:rsidP="005448D5">
            <w:r>
              <w:t xml:space="preserve">Fluent mastery of </w:t>
            </w:r>
            <w:r w:rsidRPr="00C1567E">
              <w:rPr>
                <w:b/>
                <w:sz w:val="24"/>
                <w:szCs w:val="24"/>
              </w:rPr>
              <w:t>Git</w:t>
            </w:r>
          </w:p>
        </w:tc>
      </w:tr>
      <w:tr w:rsidR="008C55CE" w:rsidRPr="008B5E7F" w:rsidTr="00F954A4">
        <w:trPr>
          <w:trHeight w:val="360"/>
        </w:trPr>
        <w:tc>
          <w:tcPr>
            <w:tcW w:w="1440" w:type="dxa"/>
            <w:tcMar>
              <w:right w:w="216" w:type="dxa"/>
            </w:tcMar>
            <w:vAlign w:val="center"/>
          </w:tcPr>
          <w:p w:rsidR="008C55CE" w:rsidRDefault="008C55CE" w:rsidP="009350B3">
            <w:pPr>
              <w:pStyle w:val="Icons"/>
              <w:jc w:val="right"/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D415B70" wp14:editId="2F5DBFD7">
                  <wp:extent cx="137160" cy="15544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erminal-128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 xml:space="preserve"> </w:t>
            </w:r>
            <w:r w:rsidR="000E247F" w:rsidRPr="000E247F">
              <w:rPr>
                <w:sz w:val="28"/>
                <w:szCs w:val="28"/>
              </w:rPr>
              <w:t>+</w:t>
            </w:r>
            <w:r w:rsidR="003F0410">
              <w:rPr>
                <w:sz w:val="36"/>
              </w:rP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3A956104" wp14:editId="0FB79BFD">
                  <wp:extent cx="155448" cy="15544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20px-Generic_Linux_icon.svg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  <w:gridSpan w:val="3"/>
            <w:vAlign w:val="center"/>
          </w:tcPr>
          <w:p w:rsidR="008C55CE" w:rsidRDefault="008C55CE" w:rsidP="005448D5">
            <w:r>
              <w:t xml:space="preserve">Expertise in </w:t>
            </w:r>
            <w:r w:rsidRPr="008C55CE">
              <w:rPr>
                <w:b/>
                <w:sz w:val="24"/>
                <w:szCs w:val="24"/>
              </w:rPr>
              <w:t>Bash</w:t>
            </w:r>
            <w:r>
              <w:t xml:space="preserve"> and other UNIX tools; total comfort living and working in </w:t>
            </w:r>
            <w:r w:rsidRPr="008C55CE">
              <w:rPr>
                <w:b/>
                <w:sz w:val="24"/>
                <w:szCs w:val="24"/>
              </w:rPr>
              <w:t>Linux</w:t>
            </w:r>
          </w:p>
        </w:tc>
      </w:tr>
      <w:tr w:rsidR="0070033C" w:rsidRPr="008B5E7F" w:rsidTr="00F954A4">
        <w:trPr>
          <w:trHeight w:val="360"/>
        </w:trPr>
        <w:tc>
          <w:tcPr>
            <w:tcW w:w="1440" w:type="dxa"/>
            <w:tcMar>
              <w:right w:w="216" w:type="dxa"/>
            </w:tcMar>
            <w:vAlign w:val="center"/>
          </w:tcPr>
          <w:p w:rsidR="0070033C" w:rsidRDefault="0070033C" w:rsidP="009350B3">
            <w:pPr>
              <w:pStyle w:val="Icons"/>
              <w:jc w:val="right"/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1E801F8" wp14:editId="0CA03E65">
                  <wp:extent cx="231962" cy="21907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ml-large-icon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12" cy="22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  <w:gridSpan w:val="3"/>
            <w:vAlign w:val="center"/>
          </w:tcPr>
          <w:p w:rsidR="0070033C" w:rsidRDefault="0070033C" w:rsidP="009350B3">
            <w:r>
              <w:t xml:space="preserve">Deep interest and competence in </w:t>
            </w:r>
            <w:r w:rsidRPr="0070033C">
              <w:rPr>
                <w:b/>
                <w:sz w:val="24"/>
                <w:szCs w:val="24"/>
              </w:rPr>
              <w:t>Machine Learning</w:t>
            </w:r>
            <w:r>
              <w:t xml:space="preserve"> concepts and techniques</w:t>
            </w:r>
            <w:r w:rsidR="009350B3">
              <w:t>; finished Stanford’s beta MOOC in Fall 2011 (taught by Prof. Andrew Ng) with perfect grades</w:t>
            </w:r>
          </w:p>
        </w:tc>
      </w:tr>
      <w:tr w:rsidR="003F0410" w:rsidRPr="008B5E7F" w:rsidTr="00F954A4">
        <w:trPr>
          <w:trHeight w:val="144"/>
        </w:trPr>
        <w:tc>
          <w:tcPr>
            <w:tcW w:w="1440" w:type="dxa"/>
            <w:tcMar>
              <w:right w:w="216" w:type="dxa"/>
            </w:tcMar>
            <w:vAlign w:val="center"/>
          </w:tcPr>
          <w:p w:rsidR="003F0410" w:rsidRDefault="003F0410" w:rsidP="009350B3">
            <w:pPr>
              <w:pStyle w:val="Icons"/>
              <w:jc w:val="right"/>
              <w:rPr>
                <w:noProof/>
                <w:lang w:eastAsia="ja-JP"/>
              </w:rPr>
            </w:pPr>
            <w:r>
              <w:rPr>
                <w:noProof/>
                <w:sz w:val="36"/>
                <w:lang w:eastAsia="ja-JP"/>
              </w:rPr>
              <w:drawing>
                <wp:inline distT="0" distB="0" distL="0" distR="0" wp14:anchorId="477C01DE" wp14:editId="7B607005">
                  <wp:extent cx="155448" cy="15544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pp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 xml:space="preserve"> </w:t>
            </w:r>
            <w:r w:rsidR="000E247F" w:rsidRPr="000E247F">
              <w:rPr>
                <w:sz w:val="28"/>
                <w:szCs w:val="28"/>
              </w:rPr>
              <w:t>+</w:t>
            </w:r>
            <w:r>
              <w:rPr>
                <w:sz w:val="36"/>
              </w:rP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3DB66FDF" wp14:editId="1AEE81D3">
                  <wp:extent cx="155448" cy="15544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java-logo-large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  <w:gridSpan w:val="3"/>
            <w:vAlign w:val="center"/>
          </w:tcPr>
          <w:p w:rsidR="003F0410" w:rsidRDefault="003F0410" w:rsidP="003F0410">
            <w:r>
              <w:t xml:space="preserve">Strong command of compiled languages, most notably </w:t>
            </w:r>
            <w:r w:rsidRPr="003F0410">
              <w:rPr>
                <w:b/>
                <w:sz w:val="24"/>
                <w:szCs w:val="24"/>
              </w:rPr>
              <w:t>C++</w:t>
            </w:r>
            <w:r>
              <w:t xml:space="preserve">, </w:t>
            </w:r>
            <w:r w:rsidRPr="003F0410">
              <w:rPr>
                <w:b/>
                <w:sz w:val="24"/>
                <w:szCs w:val="24"/>
              </w:rPr>
              <w:t>Java</w:t>
            </w:r>
            <w:r>
              <w:t xml:space="preserve"> and </w:t>
            </w:r>
            <w:r w:rsidRPr="003F0410">
              <w:rPr>
                <w:b/>
                <w:sz w:val="24"/>
                <w:szCs w:val="24"/>
              </w:rPr>
              <w:t>Matlab</w:t>
            </w:r>
          </w:p>
        </w:tc>
      </w:tr>
    </w:tbl>
    <w:p w:rsidR="00316CE4" w:rsidRPr="0046757D" w:rsidRDefault="00316CE4" w:rsidP="0046757D">
      <w:pPr>
        <w:rPr>
          <w:sz w:val="2"/>
          <w:szCs w:val="2"/>
        </w:rPr>
      </w:pPr>
    </w:p>
    <w:sectPr w:rsidR="00316CE4" w:rsidRPr="0046757D" w:rsidSect="00510B90">
      <w:footerReference w:type="default" r:id="rId22"/>
      <w:headerReference w:type="first" r:id="rId23"/>
      <w:pgSz w:w="12240" w:h="15840" w:code="1"/>
      <w:pgMar w:top="504" w:right="1440" w:bottom="792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7C9" w:rsidRDefault="00DD27C9" w:rsidP="00C1567E">
      <w:r>
        <w:separator/>
      </w:r>
    </w:p>
  </w:endnote>
  <w:endnote w:type="continuationSeparator" w:id="0">
    <w:p w:rsidR="00DD27C9" w:rsidRDefault="00DD27C9" w:rsidP="00C1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 w:rsidP="00C156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5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7C9" w:rsidRDefault="00DD27C9" w:rsidP="00C1567E">
      <w:r>
        <w:separator/>
      </w:r>
    </w:p>
  </w:footnote>
  <w:footnote w:type="continuationSeparator" w:id="0">
    <w:p w:rsidR="00DD27C9" w:rsidRDefault="00DD27C9" w:rsidP="00C15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77F" w:rsidRDefault="007B61A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E0A316" wp14:editId="6CDD5CE7">
              <wp:simplePos x="0" y="0"/>
              <wp:positionH relativeFrom="column">
                <wp:posOffset>-303054</wp:posOffset>
              </wp:positionH>
              <wp:positionV relativeFrom="paragraph">
                <wp:posOffset>-558324</wp:posOffset>
              </wp:positionV>
              <wp:extent cx="2122170" cy="3323908"/>
              <wp:effectExtent l="8890" t="0" r="1270" b="1270"/>
              <wp:wrapNone/>
              <wp:docPr id="61" name="Right Triangl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2170" cy="3323908"/>
                      </a:xfrm>
                      <a:prstGeom prst="rtTriangle">
                        <a:avLst/>
                      </a:prstGeom>
                      <a:solidFill>
                        <a:srgbClr val="33006F">
                          <a:alpha val="6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5BD5D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1" o:spid="_x0000_s1026" type="#_x0000_t6" style="position:absolute;margin-left:-23.85pt;margin-top:-43.95pt;width:167.1pt;height:261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" fillcolor="#33006f" stroked="f" strokeweight="1pt">
              <v:fill opacity="45746f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AF976F" wp14:editId="575162A0">
              <wp:simplePos x="0" y="0"/>
              <wp:positionH relativeFrom="column">
                <wp:posOffset>682783</wp:posOffset>
              </wp:positionH>
              <wp:positionV relativeFrom="paragraph">
                <wp:posOffset>-1553686</wp:posOffset>
              </wp:positionV>
              <wp:extent cx="1864677" cy="5050155"/>
              <wp:effectExtent l="7302" t="0" r="0" b="0"/>
              <wp:wrapNone/>
              <wp:docPr id="59" name="Right Tri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64677" cy="5050155"/>
                      </a:xfrm>
                      <a:prstGeom prst="rtTriangle">
                        <a:avLst/>
                      </a:prstGeom>
                      <a:solidFill>
                        <a:srgbClr val="33006F">
                          <a:alpha val="50196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76F92C" id="Right Triangle 59" o:spid="_x0000_s1026" type="#_x0000_t6" style="position:absolute;margin-left:53.75pt;margin-top:-122.35pt;width:146.8pt;height:397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" fillcolor="#33006f" stroked="f" strokeweight="1pt">
              <v:fill opacity="32896f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418424" wp14:editId="3477481F">
              <wp:simplePos x="0" y="0"/>
              <wp:positionH relativeFrom="column">
                <wp:posOffset>-934720</wp:posOffset>
              </wp:positionH>
              <wp:positionV relativeFrom="paragraph">
                <wp:posOffset>67310</wp:posOffset>
              </wp:positionV>
              <wp:extent cx="2487930" cy="2438400"/>
              <wp:effectExtent l="5715" t="0" r="0" b="0"/>
              <wp:wrapNone/>
              <wp:docPr id="60" name="Right Triangl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487930" cy="2438400"/>
                      </a:xfrm>
                      <a:prstGeom prst="rtTriangle">
                        <a:avLst/>
                      </a:prstGeom>
                      <a:solidFill>
                        <a:srgbClr val="33006F">
                          <a:alpha val="6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85EDBE" id="Right Triangle 60" o:spid="_x0000_s1026" type="#_x0000_t6" style="position:absolute;margin-left:-73.6pt;margin-top:5.3pt;width:195.9pt;height:19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" fillcolor="#33006f" stroked="f" strokeweight="1pt">
              <v:fill opacity="45746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7" o:spid="_x0000_i1884" type="#_x0000_t75" style="width:345pt;height:240pt;visibility:visible;mso-wrap-style:square" o:bullet="t">
        <v:imagedata r:id="rId1" o:title=""/>
      </v:shape>
    </w:pict>
  </w:numPicBullet>
  <w:numPicBullet w:numPicBulletId="1">
    <w:pict>
      <v:shape id="_x0000_i1885" type="#_x0000_t75" style="width:11.25pt;height:11.25pt" o:bullet="t">
        <v:imagedata r:id="rId2" o:title="mso913F"/>
      </v:shape>
    </w:pict>
  </w:numPicBullet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33006F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006F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006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33006F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3006F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006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76607"/>
    <w:multiLevelType w:val="hybridMultilevel"/>
    <w:tmpl w:val="BED6B280"/>
    <w:lvl w:ilvl="0" w:tplc="F1B8CC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006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D6736D"/>
    <w:multiLevelType w:val="hybridMultilevel"/>
    <w:tmpl w:val="57501434"/>
    <w:lvl w:ilvl="0" w:tplc="F1B8CC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006F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AE"/>
    <w:rsid w:val="0000054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7F"/>
    <w:rsid w:val="000E24AC"/>
    <w:rsid w:val="000E4A73"/>
    <w:rsid w:val="000F79EA"/>
    <w:rsid w:val="00132BDF"/>
    <w:rsid w:val="00134F92"/>
    <w:rsid w:val="00137DC1"/>
    <w:rsid w:val="00143224"/>
    <w:rsid w:val="00145B33"/>
    <w:rsid w:val="001468F3"/>
    <w:rsid w:val="00146EEE"/>
    <w:rsid w:val="00152C3A"/>
    <w:rsid w:val="001539C4"/>
    <w:rsid w:val="00162BEE"/>
    <w:rsid w:val="00171E1B"/>
    <w:rsid w:val="00182F07"/>
    <w:rsid w:val="001857D8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5EF8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D4243"/>
    <w:rsid w:val="002F10E7"/>
    <w:rsid w:val="002F69E4"/>
    <w:rsid w:val="00300A98"/>
    <w:rsid w:val="0030724A"/>
    <w:rsid w:val="00316CE4"/>
    <w:rsid w:val="00323C3F"/>
    <w:rsid w:val="003279A4"/>
    <w:rsid w:val="00327D9D"/>
    <w:rsid w:val="00337114"/>
    <w:rsid w:val="0035004C"/>
    <w:rsid w:val="003571C8"/>
    <w:rsid w:val="0037560E"/>
    <w:rsid w:val="00383057"/>
    <w:rsid w:val="0039703C"/>
    <w:rsid w:val="00397191"/>
    <w:rsid w:val="003974BB"/>
    <w:rsid w:val="003A091E"/>
    <w:rsid w:val="003E5D64"/>
    <w:rsid w:val="003F0410"/>
    <w:rsid w:val="00403149"/>
    <w:rsid w:val="004037EF"/>
    <w:rsid w:val="00405BAD"/>
    <w:rsid w:val="004113D8"/>
    <w:rsid w:val="00416463"/>
    <w:rsid w:val="00423827"/>
    <w:rsid w:val="00437B8B"/>
    <w:rsid w:val="00465113"/>
    <w:rsid w:val="0046757D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0B90"/>
    <w:rsid w:val="005247B7"/>
    <w:rsid w:val="005324B1"/>
    <w:rsid w:val="005372FA"/>
    <w:rsid w:val="005448D5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20FB"/>
    <w:rsid w:val="005F4455"/>
    <w:rsid w:val="00606EAE"/>
    <w:rsid w:val="006104FF"/>
    <w:rsid w:val="00614B7C"/>
    <w:rsid w:val="0062239B"/>
    <w:rsid w:val="00625B8A"/>
    <w:rsid w:val="00644D4E"/>
    <w:rsid w:val="00652E3A"/>
    <w:rsid w:val="00663536"/>
    <w:rsid w:val="006648D4"/>
    <w:rsid w:val="00673F18"/>
    <w:rsid w:val="00676CEB"/>
    <w:rsid w:val="00683A86"/>
    <w:rsid w:val="0069300B"/>
    <w:rsid w:val="006A4C72"/>
    <w:rsid w:val="006B1FC0"/>
    <w:rsid w:val="006D65F8"/>
    <w:rsid w:val="006F2328"/>
    <w:rsid w:val="006F4D23"/>
    <w:rsid w:val="0070033C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B61A9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06E"/>
    <w:rsid w:val="0083016A"/>
    <w:rsid w:val="00844779"/>
    <w:rsid w:val="00846AAE"/>
    <w:rsid w:val="00867081"/>
    <w:rsid w:val="008978E8"/>
    <w:rsid w:val="008A02C4"/>
    <w:rsid w:val="008A49A0"/>
    <w:rsid w:val="008A6538"/>
    <w:rsid w:val="008B5E7F"/>
    <w:rsid w:val="008C55CE"/>
    <w:rsid w:val="008D4FC8"/>
    <w:rsid w:val="008D5A80"/>
    <w:rsid w:val="008E5483"/>
    <w:rsid w:val="008F4532"/>
    <w:rsid w:val="00917B57"/>
    <w:rsid w:val="00933CCA"/>
    <w:rsid w:val="009350B3"/>
    <w:rsid w:val="0093795C"/>
    <w:rsid w:val="009411E8"/>
    <w:rsid w:val="00952C89"/>
    <w:rsid w:val="009540F4"/>
    <w:rsid w:val="00956B75"/>
    <w:rsid w:val="0099077F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45C9"/>
    <w:rsid w:val="00AB673E"/>
    <w:rsid w:val="00AC7C34"/>
    <w:rsid w:val="00AD121E"/>
    <w:rsid w:val="00AD518A"/>
    <w:rsid w:val="00AD6216"/>
    <w:rsid w:val="00AE2F61"/>
    <w:rsid w:val="00AE313B"/>
    <w:rsid w:val="00AE7650"/>
    <w:rsid w:val="00B01F07"/>
    <w:rsid w:val="00B112B1"/>
    <w:rsid w:val="00B1221A"/>
    <w:rsid w:val="00B204FE"/>
    <w:rsid w:val="00B25746"/>
    <w:rsid w:val="00B47E1E"/>
    <w:rsid w:val="00B54661"/>
    <w:rsid w:val="00B55487"/>
    <w:rsid w:val="00B763B5"/>
    <w:rsid w:val="00B85F7E"/>
    <w:rsid w:val="00B90654"/>
    <w:rsid w:val="00B91175"/>
    <w:rsid w:val="00BA71B3"/>
    <w:rsid w:val="00BB34BE"/>
    <w:rsid w:val="00BC0E1A"/>
    <w:rsid w:val="00BC1472"/>
    <w:rsid w:val="00BD2DD6"/>
    <w:rsid w:val="00BD55EE"/>
    <w:rsid w:val="00BF3DE1"/>
    <w:rsid w:val="00C1567E"/>
    <w:rsid w:val="00C3233C"/>
    <w:rsid w:val="00C3763A"/>
    <w:rsid w:val="00C60281"/>
    <w:rsid w:val="00C617EC"/>
    <w:rsid w:val="00C779DA"/>
    <w:rsid w:val="00C814F7"/>
    <w:rsid w:val="00C81C04"/>
    <w:rsid w:val="00C86761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7C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28D9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4A4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6F28B3D9-2923-43CF-8965-CFC071FA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67E"/>
    <w:rPr>
      <w:rFonts w:ascii="Roboto" w:hAnsi="Roboto"/>
      <w:sz w:val="21"/>
      <w:szCs w:val="21"/>
    </w:rPr>
  </w:style>
  <w:style w:type="paragraph" w:styleId="Heading1">
    <w:name w:val="heading 1"/>
    <w:basedOn w:val="Normal"/>
    <w:link w:val="Heading1Char"/>
    <w:uiPriority w:val="9"/>
    <w:qFormat/>
    <w:rsid w:val="00215EF8"/>
    <w:pPr>
      <w:keepNext/>
      <w:keepLines/>
      <w:spacing w:before="200" w:after="0"/>
      <w:contextualSpacing/>
      <w:outlineLvl w:val="0"/>
    </w:pPr>
    <w:rPr>
      <w:rFonts w:ascii="Noto Sans" w:eastAsiaTheme="majorEastAsia" w:hAnsi="Noto Sans" w:cs="Noto Sans"/>
      <w:b/>
      <w:caps/>
      <w:color w:val="111111" w:themeColor="text2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10B90"/>
    <w:pPr>
      <w:keepNext/>
      <w:keepLines/>
      <w:spacing w:after="0"/>
      <w:outlineLvl w:val="1"/>
    </w:pPr>
    <w:rPr>
      <w:rFonts w:ascii="Noto Sans" w:eastAsiaTheme="majorEastAsia" w:hAnsi="Noto Sans" w:cs="Noto Sans"/>
      <w:b/>
      <w:color w:val="33006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90037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90037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510B90"/>
    <w:rPr>
      <w:rFonts w:ascii="Noto Sans" w:eastAsiaTheme="majorEastAsia" w:hAnsi="Noto Sans" w:cs="Noto Sans"/>
      <w:b/>
      <w:color w:val="33006F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5EF8"/>
    <w:rPr>
      <w:rFonts w:ascii="Noto Sans" w:eastAsiaTheme="majorEastAsia" w:hAnsi="Noto Sans" w:cs="Noto Sans"/>
      <w:b/>
      <w:caps/>
      <w:color w:val="111111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33006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33006F" w:themeColor="accent1"/>
        <w:bottom w:val="single" w:sz="4" w:space="10" w:color="33006F" w:themeColor="accent1"/>
      </w:pBdr>
      <w:spacing w:before="360" w:after="360"/>
      <w:jc w:val="center"/>
    </w:pPr>
    <w:rPr>
      <w:i/>
      <w:iCs/>
      <w:color w:val="33006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33006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8C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3607910B9E4C9B9A4695910AB3B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3937D-EDCB-48D1-BAF0-8F487E8D4D0D}"/>
      </w:docPartPr>
      <w:docPartBody>
        <w:p w:rsidR="00000000" w:rsidRDefault="00E92FF5">
          <w:pPr>
            <w:pStyle w:val="413607910B9E4C9B9A4695910AB3BB11"/>
          </w:pPr>
          <w:r w:rsidRPr="009D0878">
            <w:t>Address</w:t>
          </w:r>
        </w:p>
      </w:docPartBody>
    </w:docPart>
    <w:docPart>
      <w:docPartPr>
        <w:name w:val="F58994E8CCCA46388CE0D816A3BE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0BEC-CC85-4B0F-9276-6E3E813CEA5D}"/>
      </w:docPartPr>
      <w:docPartBody>
        <w:p w:rsidR="00000000" w:rsidRDefault="00E92FF5">
          <w:pPr>
            <w:pStyle w:val="F58994E8CCCA46388CE0D816A3BE354F"/>
          </w:pPr>
          <w:r w:rsidRPr="009D0878">
            <w:t>Phone</w:t>
          </w:r>
        </w:p>
      </w:docPartBody>
    </w:docPart>
    <w:docPart>
      <w:docPartPr>
        <w:name w:val="46341D80BEA043E796D2A12EE496A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B6C49-70BB-491F-90E5-7591D3F5FA8D}"/>
      </w:docPartPr>
      <w:docPartBody>
        <w:p w:rsidR="00000000" w:rsidRDefault="00E92FF5">
          <w:pPr>
            <w:pStyle w:val="46341D80BEA043E796D2A12EE496A1C7"/>
          </w:pPr>
          <w:r w:rsidRPr="009D0878">
            <w:t>Email</w:t>
          </w:r>
        </w:p>
      </w:docPartBody>
    </w:docPart>
    <w:docPart>
      <w:docPartPr>
        <w:name w:val="E3C7B61993264ACEB4256CFA2683D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94BA7-6AE4-41F4-A86B-685AD3FBD3B8}"/>
      </w:docPartPr>
      <w:docPartBody>
        <w:p w:rsidR="00000000" w:rsidRDefault="00E92FF5">
          <w:pPr>
            <w:pStyle w:val="E3C7B61993264ACEB4256CFA2683DF89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89"/>
    <w:rsid w:val="003C0F89"/>
    <w:rsid w:val="00E9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57FBF621014B78AA86C58D169132F2">
    <w:name w:val="A457FBF621014B78AA86C58D169132F2"/>
  </w:style>
  <w:style w:type="paragraph" w:customStyle="1" w:styleId="C758AADCE37A4EA3BBB030AD7829B7A0">
    <w:name w:val="C758AADCE37A4EA3BBB030AD7829B7A0"/>
  </w:style>
  <w:style w:type="paragraph" w:customStyle="1" w:styleId="413607910B9E4C9B9A4695910AB3BB11">
    <w:name w:val="413607910B9E4C9B9A4695910AB3BB11"/>
  </w:style>
  <w:style w:type="paragraph" w:customStyle="1" w:styleId="F58994E8CCCA46388CE0D816A3BE354F">
    <w:name w:val="F58994E8CCCA46388CE0D816A3BE354F"/>
  </w:style>
  <w:style w:type="paragraph" w:customStyle="1" w:styleId="46341D80BEA043E796D2A12EE496A1C7">
    <w:name w:val="46341D80BEA043E796D2A12EE496A1C7"/>
  </w:style>
  <w:style w:type="paragraph" w:customStyle="1" w:styleId="E3C7B61993264ACEB4256CFA2683DF89">
    <w:name w:val="E3C7B61993264ACEB4256CFA2683DF89"/>
  </w:style>
  <w:style w:type="paragraph" w:customStyle="1" w:styleId="A55DA21F4A3B4DD9A6864AD6848AA717">
    <w:name w:val="A55DA21F4A3B4DD9A6864AD6848AA717"/>
  </w:style>
  <w:style w:type="paragraph" w:customStyle="1" w:styleId="26989FA452F3487F9576D07E63FF25AD">
    <w:name w:val="26989FA452F3487F9576D07E63FF25AD"/>
  </w:style>
  <w:style w:type="paragraph" w:customStyle="1" w:styleId="7C4FAD13C3AA45B4B255BF0B5C07FDF9">
    <w:name w:val="7C4FAD13C3AA45B4B255BF0B5C07FDF9"/>
  </w:style>
  <w:style w:type="paragraph" w:customStyle="1" w:styleId="D744216CD82A4170ACCFB5D117D0FBEF">
    <w:name w:val="D744216CD82A4170ACCFB5D117D0FBEF"/>
  </w:style>
  <w:style w:type="paragraph" w:customStyle="1" w:styleId="459FBE77E32446CDA316FE5FF6AAE473">
    <w:name w:val="459FBE77E32446CDA316FE5FF6AAE47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0E772A4229349A5A276A4B42A0613FA">
    <w:name w:val="60E772A4229349A5A276A4B42A0613FA"/>
  </w:style>
  <w:style w:type="paragraph" w:customStyle="1" w:styleId="88AF9585E49948E99D92466E4C180A27">
    <w:name w:val="88AF9585E49948E99D92466E4C180A27"/>
  </w:style>
  <w:style w:type="paragraph" w:customStyle="1" w:styleId="6C5EEC41B1434C4AABCE60B7635912ED">
    <w:name w:val="6C5EEC41B1434C4AABCE60B7635912ED"/>
  </w:style>
  <w:style w:type="paragraph" w:customStyle="1" w:styleId="5FE181064E8B4CD69CE32720F213EF83">
    <w:name w:val="5FE181064E8B4CD69CE32720F213EF83"/>
  </w:style>
  <w:style w:type="paragraph" w:customStyle="1" w:styleId="4B4A0AADD7744286ABA70D554EB40D77">
    <w:name w:val="4B4A0AADD7744286ABA70D554EB40D77"/>
  </w:style>
  <w:style w:type="paragraph" w:customStyle="1" w:styleId="DF888DAFB3DF4F7CA7C3E6F65B3A7C67">
    <w:name w:val="DF888DAFB3DF4F7CA7C3E6F65B3A7C67"/>
  </w:style>
  <w:style w:type="paragraph" w:customStyle="1" w:styleId="7AC6F48A248747D7AFDFF5CD5653833F">
    <w:name w:val="7AC6F48A248747D7AFDFF5CD5653833F"/>
  </w:style>
  <w:style w:type="paragraph" w:customStyle="1" w:styleId="39D3DA14286C463793EF92C75365F2D2">
    <w:name w:val="39D3DA14286C463793EF92C75365F2D2"/>
  </w:style>
  <w:style w:type="paragraph" w:customStyle="1" w:styleId="28BBFF05C75A45D3A3B4913AC9EA2576">
    <w:name w:val="28BBFF05C75A45D3A3B4913AC9EA2576"/>
  </w:style>
  <w:style w:type="paragraph" w:customStyle="1" w:styleId="8A3EEC7006CC4BE790E47D9D627221A9">
    <w:name w:val="8A3EEC7006CC4BE790E47D9D627221A9"/>
  </w:style>
  <w:style w:type="paragraph" w:customStyle="1" w:styleId="EB166AD08E50427795DB57C08773C65C">
    <w:name w:val="EB166AD08E50427795DB57C08773C65C"/>
  </w:style>
  <w:style w:type="paragraph" w:customStyle="1" w:styleId="DF37A7B6201846FC8B502C0DA39D52AE">
    <w:name w:val="DF37A7B6201846FC8B502C0DA39D52AE"/>
  </w:style>
  <w:style w:type="paragraph" w:customStyle="1" w:styleId="599C6EBDC47E4E34B5B6B5C03BF53877">
    <w:name w:val="599C6EBDC47E4E34B5B6B5C03BF53877"/>
  </w:style>
  <w:style w:type="paragraph" w:customStyle="1" w:styleId="F882D1089F9B45D398ED617615C37151">
    <w:name w:val="F882D1089F9B45D398ED617615C37151"/>
  </w:style>
  <w:style w:type="paragraph" w:customStyle="1" w:styleId="FFA7754F50114A788623520FC556190D">
    <w:name w:val="FFA7754F50114A788623520FC556190D"/>
  </w:style>
  <w:style w:type="paragraph" w:customStyle="1" w:styleId="D8F1276FFE1C4BE4A6B17B9801556134">
    <w:name w:val="D8F1276FFE1C4BE4A6B17B9801556134"/>
  </w:style>
  <w:style w:type="paragraph" w:customStyle="1" w:styleId="E971C7B751C7444B964A3773402787A2">
    <w:name w:val="E971C7B751C7444B964A3773402787A2"/>
  </w:style>
  <w:style w:type="paragraph" w:customStyle="1" w:styleId="3999CD02F5E34E5E840A29868422EBAC">
    <w:name w:val="3999CD02F5E34E5E840A29868422EBAC"/>
  </w:style>
  <w:style w:type="paragraph" w:customStyle="1" w:styleId="8E0A07297E594C179F18F3AD0D729046">
    <w:name w:val="8E0A07297E594C179F18F3AD0D729046"/>
  </w:style>
  <w:style w:type="paragraph" w:customStyle="1" w:styleId="C8E9A7FDFC654FFABFCB4FE6F7E61ED7">
    <w:name w:val="C8E9A7FDFC654FFABFCB4FE6F7E61ED7"/>
  </w:style>
  <w:style w:type="paragraph" w:customStyle="1" w:styleId="3CD5EE8C3B9B48258D4FA758A3CE1460">
    <w:name w:val="3CD5EE8C3B9B48258D4FA758A3CE1460"/>
  </w:style>
  <w:style w:type="paragraph" w:customStyle="1" w:styleId="2901903693BC4CD799868361EB86E04C">
    <w:name w:val="2901903693BC4CD799868361EB86E04C"/>
  </w:style>
  <w:style w:type="paragraph" w:customStyle="1" w:styleId="18183412F65843E1ADD143768645ECA1">
    <w:name w:val="18183412F65843E1ADD143768645ECA1"/>
  </w:style>
  <w:style w:type="paragraph" w:customStyle="1" w:styleId="678F18A9A0D74727A505322DE5A81D5E">
    <w:name w:val="678F18A9A0D74727A505322DE5A81D5E"/>
  </w:style>
  <w:style w:type="paragraph" w:customStyle="1" w:styleId="576138A96BBA40B3B0DFBB50B3B7FFB2">
    <w:name w:val="576138A96BBA40B3B0DFBB50B3B7FFB2"/>
  </w:style>
  <w:style w:type="paragraph" w:customStyle="1" w:styleId="1ED07D90176E477CAB1FF51E9DC8839C">
    <w:name w:val="1ED07D90176E477CAB1FF51E9DC8839C"/>
  </w:style>
  <w:style w:type="paragraph" w:customStyle="1" w:styleId="CD242558EDCA40E6B100EA10B14BA424">
    <w:name w:val="CD242558EDCA40E6B100EA10B14BA424"/>
  </w:style>
  <w:style w:type="paragraph" w:customStyle="1" w:styleId="15E010BD37574835B3C31AFFDB276DE5">
    <w:name w:val="15E010BD37574835B3C31AFFDB276DE5"/>
  </w:style>
  <w:style w:type="paragraph" w:customStyle="1" w:styleId="3766F9CC4D8D40B28C5DFA58AD58906B">
    <w:name w:val="3766F9CC4D8D40B28C5DFA58AD58906B"/>
    <w:rsid w:val="003C0F89"/>
  </w:style>
  <w:style w:type="paragraph" w:customStyle="1" w:styleId="E5C2D8F9BA89450586D8F4B05ACCCEC3">
    <w:name w:val="E5C2D8F9BA89450586D8F4B05ACCCEC3"/>
    <w:rsid w:val="003C0F89"/>
  </w:style>
  <w:style w:type="paragraph" w:customStyle="1" w:styleId="FF63CC033EA54710A2CB11505C22189C">
    <w:name w:val="FF63CC033EA54710A2CB11505C22189C"/>
    <w:rsid w:val="003C0F89"/>
  </w:style>
  <w:style w:type="paragraph" w:customStyle="1" w:styleId="8CB374FAF50241AAA9D7A838CF3FA056">
    <w:name w:val="8CB374FAF50241AAA9D7A838CF3FA056"/>
    <w:rsid w:val="003C0F89"/>
  </w:style>
  <w:style w:type="paragraph" w:customStyle="1" w:styleId="B8609671BCEF4F29B99E5139BC1FFE37">
    <w:name w:val="B8609671BCEF4F29B99E5139BC1FFE37"/>
    <w:rsid w:val="003C0F89"/>
  </w:style>
  <w:style w:type="paragraph" w:customStyle="1" w:styleId="CCF7F1301D3B4E16941F2BB400BD3942">
    <w:name w:val="CCF7F1301D3B4E16941F2BB400BD3942"/>
    <w:rsid w:val="003C0F89"/>
  </w:style>
  <w:style w:type="paragraph" w:customStyle="1" w:styleId="004677BA5864440A830CC6E6C4D000A3">
    <w:name w:val="004677BA5864440A830CC6E6C4D000A3"/>
    <w:rsid w:val="003C0F89"/>
  </w:style>
  <w:style w:type="paragraph" w:customStyle="1" w:styleId="6FFE83A216E948F6B87FFCFD1B186977">
    <w:name w:val="6FFE83A216E948F6B87FFCFD1B186977"/>
    <w:rsid w:val="003C0F89"/>
  </w:style>
  <w:style w:type="paragraph" w:customStyle="1" w:styleId="4875EE1C2CDB4B8D86F50EE8468EA298">
    <w:name w:val="4875EE1C2CDB4B8D86F50EE8468EA298"/>
    <w:rsid w:val="003C0F89"/>
  </w:style>
  <w:style w:type="paragraph" w:customStyle="1" w:styleId="A7032940B2B643C78AA504C0C277DE2F">
    <w:name w:val="A7032940B2B643C78AA504C0C277DE2F"/>
    <w:rsid w:val="003C0F89"/>
  </w:style>
  <w:style w:type="paragraph" w:customStyle="1" w:styleId="26DEB3D2FA29428BA3C3622441FBA856">
    <w:name w:val="26DEB3D2FA29428BA3C3622441FBA856"/>
    <w:rsid w:val="003C0F89"/>
  </w:style>
  <w:style w:type="paragraph" w:customStyle="1" w:styleId="0F0EA07BC88842EB9B489826A1FADC28">
    <w:name w:val="0F0EA07BC88842EB9B489826A1FADC28"/>
    <w:rsid w:val="003C0F89"/>
  </w:style>
  <w:style w:type="paragraph" w:customStyle="1" w:styleId="B5B769264C6944E3B7B35F68E8CBE03D">
    <w:name w:val="B5B769264C6944E3B7B35F68E8CBE03D"/>
    <w:rsid w:val="003C0F89"/>
  </w:style>
  <w:style w:type="paragraph" w:customStyle="1" w:styleId="FC83B6DD6A224980BBFD43349DAA5C06">
    <w:name w:val="FC83B6DD6A224980BBFD43349DAA5C06"/>
    <w:rsid w:val="003C0F89"/>
  </w:style>
  <w:style w:type="paragraph" w:customStyle="1" w:styleId="FA2C51DD852F46A38B999E0408FBBEE0">
    <w:name w:val="FA2C51DD852F46A38B999E0408FBBEE0"/>
    <w:rsid w:val="003C0F89"/>
  </w:style>
  <w:style w:type="paragraph" w:customStyle="1" w:styleId="3A15B31983FC4C5D8F30F2FFC4D2D1D4">
    <w:name w:val="3A15B31983FC4C5D8F30F2FFC4D2D1D4"/>
    <w:rsid w:val="003C0F89"/>
  </w:style>
  <w:style w:type="paragraph" w:customStyle="1" w:styleId="81D8E2FA5A424FFBAAC092A2F0711E90">
    <w:name w:val="81D8E2FA5A424FFBAAC092A2F0711E90"/>
    <w:rsid w:val="003C0F89"/>
  </w:style>
  <w:style w:type="paragraph" w:customStyle="1" w:styleId="5D6CDEE5BA6A429F99F19E5C0633CB85">
    <w:name w:val="5D6CDEE5BA6A429F99F19E5C0633CB85"/>
    <w:rsid w:val="003C0F89"/>
  </w:style>
  <w:style w:type="paragraph" w:customStyle="1" w:styleId="AC3686651D6840588EE91DB60696E899">
    <w:name w:val="AC3686651D6840588EE91DB60696E899"/>
    <w:rsid w:val="003C0F89"/>
  </w:style>
  <w:style w:type="paragraph" w:customStyle="1" w:styleId="52E02C15C52F4A76B01F2B440F1A248C">
    <w:name w:val="52E02C15C52F4A76B01F2B440F1A248C"/>
    <w:rsid w:val="003C0F89"/>
  </w:style>
  <w:style w:type="paragraph" w:customStyle="1" w:styleId="AA24A28083F646A69137AB6F50D62E08">
    <w:name w:val="AA24A28083F646A69137AB6F50D62E08"/>
    <w:rsid w:val="003C0F89"/>
  </w:style>
  <w:style w:type="paragraph" w:customStyle="1" w:styleId="BB3EBB4E7C864372A56C1976D710C823">
    <w:name w:val="BB3EBB4E7C864372A56C1976D710C823"/>
    <w:rsid w:val="003C0F89"/>
  </w:style>
  <w:style w:type="paragraph" w:customStyle="1" w:styleId="FFD4230197764E18B4E0C7FAE6C662A6">
    <w:name w:val="FFD4230197764E18B4E0C7FAE6C662A6"/>
    <w:rsid w:val="003C0F89"/>
  </w:style>
  <w:style w:type="paragraph" w:customStyle="1" w:styleId="0190A7AD79C44BC2854C2FD61EF9372E">
    <w:name w:val="0190A7AD79C44BC2854C2FD61EF9372E"/>
    <w:rsid w:val="003C0F89"/>
  </w:style>
  <w:style w:type="paragraph" w:customStyle="1" w:styleId="2B01188ADDEF4FFFA479D2DF6A8BDB0B">
    <w:name w:val="2B01188ADDEF4FFFA479D2DF6A8BDB0B"/>
    <w:rsid w:val="003C0F89"/>
  </w:style>
  <w:style w:type="paragraph" w:customStyle="1" w:styleId="062549EA0978410888F204525BA110B1">
    <w:name w:val="062549EA0978410888F204525BA110B1"/>
    <w:rsid w:val="003C0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33006F"/>
      </a:accent1>
      <a:accent2>
        <a:srgbClr val="E8D3A2"/>
      </a:accent2>
      <a:accent3>
        <a:srgbClr val="917B4C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11815 101st PL NE</CompanyAddress>
  <CompanyPhone>(425) 213-8260</CompanyPhone>
  <CompanyFax/>
  <CompanyEmail>vdinh143@gmail.com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CBC27-14DD-4730-AF19-2CF3A1A5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341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Dinh</dc:creator>
  <cp:keywords>github.com/veltall</cp:keywords>
  <dc:description/>
  <cp:lastModifiedBy>Vu Dinh</cp:lastModifiedBy>
  <cp:revision>5</cp:revision>
  <cp:lastPrinted>2017-09-04T09:23:00Z</cp:lastPrinted>
  <dcterms:created xsi:type="dcterms:W3CDTF">2017-09-04T03:33:00Z</dcterms:created>
  <dcterms:modified xsi:type="dcterms:W3CDTF">2017-09-04T09:27:00Z</dcterms:modified>
  <cp:category/>
  <cp:contentStatus/>
</cp:coreProperties>
</file>